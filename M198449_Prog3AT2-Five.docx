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2ED11AA3" w:rsidR="008077EF" w:rsidRPr="00273709" w:rsidRDefault="008077EF">
      <w:r w:rsidRPr="00273709">
        <w:t xml:space="preserve">Date: </w:t>
      </w:r>
      <w:r w:rsidR="007D7EF0">
        <w:t>21 October</w:t>
      </w:r>
      <w:r w:rsidR="0041104F">
        <w:t xml:space="preserve"> 2021</w:t>
      </w:r>
    </w:p>
    <w:bookmarkEnd w:id="0"/>
    <w:p w14:paraId="7195A800" w14:textId="3F703EAC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>Assessment Task (AT</w:t>
      </w:r>
      <w:r w:rsidR="00B90A95">
        <w:rPr>
          <w:sz w:val="52"/>
          <w:szCs w:val="52"/>
        </w:rPr>
        <w:t xml:space="preserve"> </w:t>
      </w:r>
      <w:r w:rsidR="002C7CCF">
        <w:rPr>
          <w:sz w:val="52"/>
          <w:szCs w:val="52"/>
        </w:rPr>
        <w:t>2</w:t>
      </w:r>
      <w:r w:rsidR="009A419A">
        <w:rPr>
          <w:sz w:val="52"/>
          <w:szCs w:val="52"/>
        </w:rPr>
        <w:t>.</w:t>
      </w:r>
      <w:r w:rsidR="007D7EF0">
        <w:rPr>
          <w:sz w:val="52"/>
          <w:szCs w:val="52"/>
        </w:rPr>
        <w:t>5</w:t>
      </w:r>
      <w:r w:rsidRPr="00BB53D0">
        <w:rPr>
          <w:sz w:val="52"/>
          <w:szCs w:val="52"/>
        </w:rPr>
        <w:t>)</w:t>
      </w:r>
    </w:p>
    <w:p w14:paraId="155AEE81" w14:textId="02A2DCC3" w:rsidR="007F50F8" w:rsidRDefault="002C7CCF" w:rsidP="007F50F8">
      <w:pPr>
        <w:pStyle w:val="Title"/>
      </w:pPr>
      <w:r>
        <w:t>Jupiter Mining Corporation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3CE10A23" w14:textId="48FCB32B" w:rsidR="00A62DFF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10816" w:history="1">
            <w:r w:rsidR="00A62DFF" w:rsidRPr="00640C03">
              <w:rPr>
                <w:rStyle w:val="Hyperlink"/>
                <w:noProof/>
              </w:rPr>
              <w:t>Figures</w:t>
            </w:r>
            <w:r w:rsidR="00A62DFF">
              <w:rPr>
                <w:noProof/>
                <w:webHidden/>
              </w:rPr>
              <w:tab/>
            </w:r>
            <w:r w:rsidR="00A62DFF">
              <w:rPr>
                <w:noProof/>
                <w:webHidden/>
              </w:rPr>
              <w:fldChar w:fldCharType="begin"/>
            </w:r>
            <w:r w:rsidR="00A62DFF">
              <w:rPr>
                <w:noProof/>
                <w:webHidden/>
              </w:rPr>
              <w:instrText xml:space="preserve"> PAGEREF _Toc85710816 \h </w:instrText>
            </w:r>
            <w:r w:rsidR="00A62DFF">
              <w:rPr>
                <w:noProof/>
                <w:webHidden/>
              </w:rPr>
            </w:r>
            <w:r w:rsidR="00A62DFF">
              <w:rPr>
                <w:noProof/>
                <w:webHidden/>
              </w:rPr>
              <w:fldChar w:fldCharType="separate"/>
            </w:r>
            <w:r w:rsidR="00A62DFF">
              <w:rPr>
                <w:noProof/>
                <w:webHidden/>
              </w:rPr>
              <w:t>2</w:t>
            </w:r>
            <w:r w:rsidR="00A62DFF">
              <w:rPr>
                <w:noProof/>
                <w:webHidden/>
              </w:rPr>
              <w:fldChar w:fldCharType="end"/>
            </w:r>
          </w:hyperlink>
        </w:p>
        <w:p w14:paraId="204EB05E" w14:textId="00A96D49" w:rsidR="00A62DFF" w:rsidRDefault="00A62DF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7" w:history="1">
            <w:r w:rsidRPr="00640C03">
              <w:rPr>
                <w:rStyle w:val="Hyperlink"/>
                <w:rFonts w:eastAsia="Calibri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BCDA" w14:textId="56C07433" w:rsidR="00A62DFF" w:rsidRDefault="00A62DF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8" w:history="1">
            <w:r w:rsidRPr="00640C0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9B3D" w14:textId="7086FC38" w:rsidR="00A62DFF" w:rsidRDefault="00A62DF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5710819" w:history="1">
            <w:r w:rsidRPr="00640C0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0D" w14:textId="23F534CD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7FAD2C28" w14:textId="6EFFCB7A" w:rsidR="00A62DFF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5710813" w:history="1">
        <w:r w:rsidR="00A62DFF" w:rsidRPr="008804DE">
          <w:rPr>
            <w:rStyle w:val="Hyperlink"/>
            <w:noProof/>
          </w:rPr>
          <w:t>Table 1: Testing results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_Toc85710813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4</w:t>
        </w:r>
        <w:r w:rsidR="00A62DFF">
          <w:rPr>
            <w:noProof/>
            <w:webHidden/>
          </w:rPr>
          <w:fldChar w:fldCharType="end"/>
        </w:r>
      </w:hyperlink>
    </w:p>
    <w:p w14:paraId="0F134214" w14:textId="3183EEF9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5710816"/>
      <w:r>
        <w:lastRenderedPageBreak/>
        <w:t>Figures</w:t>
      </w:r>
      <w:bookmarkEnd w:id="1"/>
    </w:p>
    <w:p w14:paraId="39218CA5" w14:textId="72E0A675" w:rsidR="00A62DFF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5710806" w:history="1">
        <w:r w:rsidR="00A62DFF" w:rsidRPr="00FF396F">
          <w:rPr>
            <w:rStyle w:val="Hyperlink"/>
            <w:noProof/>
          </w:rPr>
          <w:t>Figure 1 – Showing which key was pressed – Control-C</w:t>
        </w:r>
        <w:r w:rsidR="00A62DFF">
          <w:rPr>
            <w:noProof/>
            <w:webHidden/>
          </w:rPr>
          <w:tab/>
        </w:r>
        <w:r w:rsidR="00A62DFF">
          <w:rPr>
            <w:noProof/>
            <w:webHidden/>
          </w:rPr>
          <w:fldChar w:fldCharType="begin"/>
        </w:r>
        <w:r w:rsidR="00A62DFF">
          <w:rPr>
            <w:noProof/>
            <w:webHidden/>
          </w:rPr>
          <w:instrText xml:space="preserve"> PAGEREF _Toc85710806 \h </w:instrText>
        </w:r>
        <w:r w:rsidR="00A62DFF">
          <w:rPr>
            <w:noProof/>
            <w:webHidden/>
          </w:rPr>
        </w:r>
        <w:r w:rsidR="00A62DFF">
          <w:rPr>
            <w:noProof/>
            <w:webHidden/>
          </w:rPr>
          <w:fldChar w:fldCharType="separate"/>
        </w:r>
        <w:r w:rsidR="00A62DFF">
          <w:rPr>
            <w:noProof/>
            <w:webHidden/>
          </w:rPr>
          <w:t>3</w:t>
        </w:r>
        <w:r w:rsidR="00A62DFF">
          <w:rPr>
            <w:noProof/>
            <w:webHidden/>
          </w:rPr>
          <w:fldChar w:fldCharType="end"/>
        </w:r>
      </w:hyperlink>
    </w:p>
    <w:p w14:paraId="571D6CDB" w14:textId="3DA572C8" w:rsidR="00A62DFF" w:rsidRDefault="00A62DFF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7" w:history="1">
        <w:r w:rsidRPr="00FF396F">
          <w:rPr>
            <w:rStyle w:val="Hyperlink"/>
            <w:noProof/>
          </w:rPr>
          <w:t>Figure 2 - Console program output – various keys pressed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E60260" w14:textId="29F555C9" w:rsidR="00A62DFF" w:rsidRDefault="00A62DFF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8" w:history="1">
        <w:r w:rsidRPr="00FF396F">
          <w:rPr>
            <w:rStyle w:val="Hyperlink"/>
            <w:noProof/>
          </w:rPr>
          <w:t>Figure 4 – Ctrl-C pressed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5D72B" w14:textId="317924B8" w:rsidR="00A62DFF" w:rsidRDefault="00A62DFF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5710809" w:history="1">
        <w:r w:rsidRPr="00FF396F">
          <w:rPr>
            <w:rStyle w:val="Hyperlink"/>
            <w:noProof/>
          </w:rPr>
          <w:t>Figure 4 – Programs continues until ‘X’ is pressed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38ACDC" w14:textId="0A4C729A" w:rsidR="00043FB9" w:rsidRDefault="00043FB9">
      <w:r>
        <w:fldChar w:fldCharType="end"/>
      </w:r>
    </w:p>
    <w:p w14:paraId="42FFF739" w14:textId="70DAB19C" w:rsidR="0041104F" w:rsidRDefault="0041104F">
      <w:pPr>
        <w:rPr>
          <w:rFonts w:asciiTheme="majorHAnsi" w:eastAsia="Calibri" w:hAnsiTheme="majorHAnsi" w:cstheme="majorBidi"/>
          <w:color w:val="F73B08" w:themeColor="accent6" w:themeShade="BF"/>
          <w:sz w:val="40"/>
          <w:szCs w:val="40"/>
        </w:rPr>
      </w:pPr>
      <w:r>
        <w:rPr>
          <w:rFonts w:eastAsia="Calibri"/>
        </w:rPr>
        <w:br w:type="page"/>
      </w:r>
    </w:p>
    <w:p w14:paraId="6476E77A" w14:textId="2B38F446" w:rsidR="008077EF" w:rsidRPr="007F50F8" w:rsidRDefault="002C7CCF" w:rsidP="002C7CCF">
      <w:pPr>
        <w:pStyle w:val="Heading1"/>
        <w:rPr>
          <w:rFonts w:eastAsia="Calibri"/>
        </w:rPr>
      </w:pPr>
      <w:bookmarkStart w:id="2" w:name="_Toc85710817"/>
      <w:r>
        <w:rPr>
          <w:rFonts w:eastAsia="Calibri"/>
        </w:rPr>
        <w:lastRenderedPageBreak/>
        <w:t>Debugging</w:t>
      </w:r>
      <w:bookmarkEnd w:id="2"/>
    </w:p>
    <w:p w14:paraId="2F5076B1" w14:textId="77777777" w:rsidR="00593F5A" w:rsidRDefault="00593F5A" w:rsidP="00593F5A">
      <w:pPr>
        <w:keepNext/>
      </w:pPr>
      <w:r>
        <w:rPr>
          <w:noProof/>
        </w:rPr>
        <w:drawing>
          <wp:inline distT="0" distB="0" distL="0" distR="0" wp14:anchorId="6930BD65" wp14:editId="7CEC16EE">
            <wp:extent cx="4647600" cy="8008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80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02F" w14:textId="28289B6E" w:rsidR="00593F5A" w:rsidRDefault="00593F5A" w:rsidP="00593F5A">
      <w:pPr>
        <w:pStyle w:val="Caption"/>
      </w:pPr>
      <w:bookmarkStart w:id="3" w:name="_Toc79932564"/>
      <w:bookmarkStart w:id="4" w:name="_Toc85710806"/>
      <w:r>
        <w:t xml:space="preserve">Figure </w:t>
      </w:r>
      <w:r w:rsidR="00A62DFF">
        <w:fldChar w:fldCharType="begin"/>
      </w:r>
      <w:r w:rsidR="00A62DFF">
        <w:instrText xml:space="preserve"> SEQ Figure \* ARABIC </w:instrText>
      </w:r>
      <w:r w:rsidR="00A62DFF">
        <w:fldChar w:fldCharType="separate"/>
      </w:r>
      <w:r w:rsidR="00CC5289">
        <w:rPr>
          <w:noProof/>
        </w:rPr>
        <w:t>1</w:t>
      </w:r>
      <w:r w:rsidR="00A62DFF">
        <w:rPr>
          <w:noProof/>
        </w:rPr>
        <w:fldChar w:fldCharType="end"/>
      </w:r>
      <w:r>
        <w:t xml:space="preserve"> </w:t>
      </w:r>
      <w:r w:rsidR="00174AD4">
        <w:t>–</w:t>
      </w:r>
      <w:r>
        <w:t xml:space="preserve"> </w:t>
      </w:r>
      <w:bookmarkEnd w:id="3"/>
      <w:r w:rsidR="00DC5643">
        <w:t>Showing which key was pressed – Control-C</w:t>
      </w:r>
      <w:bookmarkEnd w:id="4"/>
    </w:p>
    <w:p w14:paraId="46E386AE" w14:textId="6612DA81" w:rsidR="008077EF" w:rsidRDefault="003B155C" w:rsidP="003B155C">
      <w:pPr>
        <w:pStyle w:val="Heading1"/>
      </w:pPr>
      <w:bookmarkStart w:id="5" w:name="_Toc85710818"/>
      <w:r>
        <w:lastRenderedPageBreak/>
        <w:t>Testing</w:t>
      </w:r>
      <w:bookmarkEnd w:id="5"/>
    </w:p>
    <w:p w14:paraId="007E8DC9" w14:textId="2B038525" w:rsidR="00D73ECE" w:rsidRDefault="00D73ECE" w:rsidP="00D73ECE">
      <w:pPr>
        <w:pStyle w:val="Caption"/>
        <w:keepNext/>
      </w:pPr>
      <w:bookmarkStart w:id="6" w:name="_Toc8571081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Testing results</w:t>
      </w:r>
      <w:bookmarkEnd w:id="6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72CE4BAA" w:rsidR="00122B36" w:rsidRDefault="00122B36" w:rsidP="00B97BF6">
            <w:r>
              <w:t>Run the console program</w:t>
            </w:r>
          </w:p>
        </w:tc>
        <w:tc>
          <w:tcPr>
            <w:tcW w:w="2268" w:type="dxa"/>
          </w:tcPr>
          <w:p w14:paraId="139572B2" w14:textId="6D21B7CF" w:rsidR="00122B36" w:rsidRDefault="00122B36" w:rsidP="00B97BF6">
            <w:r>
              <w:t xml:space="preserve">Display program output showing the results of the various </w:t>
            </w:r>
            <w:r w:rsidR="00DC5643">
              <w:t>keys</w:t>
            </w:r>
            <w:r>
              <w:t xml:space="preserve"> being </w:t>
            </w:r>
            <w:r w:rsidR="00DC5643">
              <w:t>pressed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>As expected</w:t>
            </w:r>
          </w:p>
        </w:tc>
        <w:tc>
          <w:tcPr>
            <w:tcW w:w="1584" w:type="dxa"/>
          </w:tcPr>
          <w:p w14:paraId="1822CA95" w14:textId="1D7D5769" w:rsidR="00122B36" w:rsidRDefault="00122B36" w:rsidP="0030556D">
            <w:r>
              <w:t xml:space="preserve">Figure </w:t>
            </w:r>
            <w:r w:rsidR="00DC5643">
              <w:t>2</w:t>
            </w:r>
          </w:p>
        </w:tc>
      </w:tr>
      <w:tr w:rsidR="00286E0A" w14:paraId="733BA378" w14:textId="77777777" w:rsidTr="00422E2C">
        <w:tc>
          <w:tcPr>
            <w:tcW w:w="850" w:type="dxa"/>
          </w:tcPr>
          <w:p w14:paraId="7E129E92" w14:textId="29FE6EB5" w:rsidR="00286E0A" w:rsidRDefault="00286E0A" w:rsidP="00B97BF6">
            <w:pPr>
              <w:jc w:val="center"/>
            </w:pPr>
            <w:r>
              <w:t>#2</w:t>
            </w:r>
          </w:p>
        </w:tc>
        <w:tc>
          <w:tcPr>
            <w:tcW w:w="2547" w:type="dxa"/>
          </w:tcPr>
          <w:p w14:paraId="2B5A4AEA" w14:textId="497A7F74" w:rsidR="00286E0A" w:rsidRDefault="00A62DFF" w:rsidP="00B97BF6">
            <w:r>
              <w:t>Ctrl-C pressed</w:t>
            </w:r>
          </w:p>
        </w:tc>
        <w:tc>
          <w:tcPr>
            <w:tcW w:w="2268" w:type="dxa"/>
          </w:tcPr>
          <w:p w14:paraId="41F8C0DC" w14:textId="5479BC0D" w:rsidR="00286E0A" w:rsidRDefault="00A62DFF" w:rsidP="00B97BF6">
            <w:r>
              <w:t>Show message proving it has been intercepted</w:t>
            </w:r>
          </w:p>
        </w:tc>
        <w:tc>
          <w:tcPr>
            <w:tcW w:w="1701" w:type="dxa"/>
          </w:tcPr>
          <w:p w14:paraId="7F0B8731" w14:textId="62F00743" w:rsidR="00286E0A" w:rsidRDefault="00286E0A" w:rsidP="00B97BF6">
            <w:r>
              <w:t>As Expected</w:t>
            </w:r>
          </w:p>
        </w:tc>
        <w:tc>
          <w:tcPr>
            <w:tcW w:w="1584" w:type="dxa"/>
          </w:tcPr>
          <w:p w14:paraId="784E69BE" w14:textId="1C4D19E8" w:rsidR="00286E0A" w:rsidRDefault="00286E0A" w:rsidP="0030556D">
            <w:r>
              <w:t xml:space="preserve">Figure </w:t>
            </w:r>
            <w:r w:rsidR="00A62DFF">
              <w:t>3</w:t>
            </w:r>
          </w:p>
        </w:tc>
      </w:tr>
      <w:tr w:rsidR="00C22641" w14:paraId="6A31B709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6863A1E1" w14:textId="5E351F78" w:rsidR="003B155C" w:rsidRDefault="00500717" w:rsidP="00B97BF6">
            <w:pPr>
              <w:jc w:val="center"/>
            </w:pPr>
            <w:r>
              <w:t>#</w:t>
            </w:r>
            <w:r w:rsidR="00286E0A">
              <w:t>3</w:t>
            </w:r>
          </w:p>
        </w:tc>
        <w:tc>
          <w:tcPr>
            <w:tcW w:w="2547" w:type="dxa"/>
          </w:tcPr>
          <w:p w14:paraId="51462F2C" w14:textId="710CD0CA" w:rsidR="003B155C" w:rsidRDefault="00A62DFF" w:rsidP="00B97BF6">
            <w:r>
              <w:t>Continues to read keys from console</w:t>
            </w:r>
          </w:p>
        </w:tc>
        <w:tc>
          <w:tcPr>
            <w:tcW w:w="2268" w:type="dxa"/>
          </w:tcPr>
          <w:p w14:paraId="0C8C7D2F" w14:textId="0FB71B56" w:rsidR="003B155C" w:rsidRDefault="00A62DFF" w:rsidP="00B97BF6">
            <w:r>
              <w:t>Show still reading keys – program not yet terminated</w:t>
            </w:r>
          </w:p>
        </w:tc>
        <w:tc>
          <w:tcPr>
            <w:tcW w:w="1701" w:type="dxa"/>
          </w:tcPr>
          <w:p w14:paraId="04AB3185" w14:textId="304BE75C" w:rsidR="003B155C" w:rsidRDefault="00F9702A" w:rsidP="00B97BF6">
            <w:r>
              <w:t>As expected</w:t>
            </w:r>
          </w:p>
        </w:tc>
        <w:tc>
          <w:tcPr>
            <w:tcW w:w="1584" w:type="dxa"/>
          </w:tcPr>
          <w:p w14:paraId="36976CB2" w14:textId="64D83F80" w:rsidR="0030556D" w:rsidRDefault="0030556D" w:rsidP="00A62DFF">
            <w:r>
              <w:t xml:space="preserve">Figure </w:t>
            </w:r>
            <w:r w:rsidR="00A62DFF">
              <w:t>4</w:t>
            </w:r>
          </w:p>
        </w:tc>
      </w:tr>
    </w:tbl>
    <w:p w14:paraId="5D464422" w14:textId="55652FE0" w:rsidR="000D5080" w:rsidRDefault="000D5080" w:rsidP="007F50F8"/>
    <w:p w14:paraId="3C531E54" w14:textId="77777777" w:rsidR="00B61107" w:rsidRDefault="00122B36" w:rsidP="00B61107">
      <w:pPr>
        <w:keepNext/>
      </w:pPr>
      <w:r>
        <w:rPr>
          <w:noProof/>
        </w:rPr>
        <w:lastRenderedPageBreak/>
        <w:drawing>
          <wp:inline distT="0" distB="0" distL="0" distR="0" wp14:anchorId="595D03EA" wp14:editId="617C8C44">
            <wp:extent cx="4860000" cy="837482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83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4A6" w14:textId="257D26A1" w:rsidR="00AE22F3" w:rsidRDefault="00B61107" w:rsidP="00B61107">
      <w:pPr>
        <w:pStyle w:val="Caption"/>
      </w:pPr>
      <w:bookmarkStart w:id="7" w:name="_Toc85710807"/>
      <w:r>
        <w:t xml:space="preserve">Figure </w:t>
      </w:r>
      <w:r w:rsidR="00A62DFF">
        <w:fldChar w:fldCharType="begin"/>
      </w:r>
      <w:r w:rsidR="00A62DFF">
        <w:instrText xml:space="preserve"> SEQ Figure \* ARABIC </w:instrText>
      </w:r>
      <w:r w:rsidR="00A62DFF">
        <w:fldChar w:fldCharType="separate"/>
      </w:r>
      <w:r w:rsidR="00A62DFF">
        <w:rPr>
          <w:noProof/>
        </w:rPr>
        <w:t>2</w:t>
      </w:r>
      <w:r w:rsidR="00A62DFF">
        <w:rPr>
          <w:noProof/>
        </w:rPr>
        <w:fldChar w:fldCharType="end"/>
      </w:r>
      <w:r>
        <w:t xml:space="preserve"> - Console program output</w:t>
      </w:r>
      <w:r w:rsidR="00A62DFF">
        <w:t xml:space="preserve"> – various keys pressed</w:t>
      </w:r>
      <w:bookmarkEnd w:id="7"/>
    </w:p>
    <w:p w14:paraId="56F8F9D9" w14:textId="77777777" w:rsidR="006A5308" w:rsidRDefault="006A5308" w:rsidP="006A5308">
      <w:pPr>
        <w:keepNext/>
      </w:pPr>
      <w:r>
        <w:rPr>
          <w:noProof/>
        </w:rPr>
        <w:lastRenderedPageBreak/>
        <w:drawing>
          <wp:inline distT="0" distB="0" distL="0" distR="0" wp14:anchorId="0F775123" wp14:editId="696D7592">
            <wp:extent cx="4845600" cy="8348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83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A6F" w14:textId="43AC7111" w:rsidR="00342B17" w:rsidRDefault="006A5308" w:rsidP="006A5308">
      <w:pPr>
        <w:pStyle w:val="Caption"/>
      </w:pPr>
      <w:bookmarkStart w:id="8" w:name="_Toc85710808"/>
      <w:r>
        <w:t xml:space="preserve">Figure </w:t>
      </w:r>
      <w:r w:rsidR="00A62DFF">
        <w:fldChar w:fldCharType="begin"/>
      </w:r>
      <w:r w:rsidR="00A62DFF">
        <w:instrText xml:space="preserve"> SEQ Figure \* ARABIC </w:instrText>
      </w:r>
      <w:r w:rsidR="00A62DFF">
        <w:fldChar w:fldCharType="separate"/>
      </w:r>
      <w:r w:rsidR="00CC5289">
        <w:rPr>
          <w:noProof/>
        </w:rPr>
        <w:t>4</w:t>
      </w:r>
      <w:r w:rsidR="00A62DFF">
        <w:rPr>
          <w:noProof/>
        </w:rPr>
        <w:fldChar w:fldCharType="end"/>
      </w:r>
      <w:r>
        <w:t xml:space="preserve"> </w:t>
      </w:r>
      <w:r w:rsidR="00A62DFF">
        <w:t>–</w:t>
      </w:r>
      <w:r>
        <w:t xml:space="preserve"> </w:t>
      </w:r>
      <w:r w:rsidR="00A62DFF">
        <w:t>Ctrl-C pressed</w:t>
      </w:r>
      <w:bookmarkEnd w:id="8"/>
    </w:p>
    <w:p w14:paraId="75A4C8E2" w14:textId="77777777" w:rsidR="003A7940" w:rsidRDefault="003A7940" w:rsidP="003A7940">
      <w:pPr>
        <w:keepNext/>
      </w:pPr>
      <w:r>
        <w:rPr>
          <w:noProof/>
        </w:rPr>
        <w:lastRenderedPageBreak/>
        <w:drawing>
          <wp:inline distT="0" distB="0" distL="0" distR="0" wp14:anchorId="7E84695A" wp14:editId="70615816">
            <wp:extent cx="4831200" cy="83268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83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457" w14:textId="5EC0C83F" w:rsidR="00342B17" w:rsidRDefault="003A7940" w:rsidP="003A7940">
      <w:pPr>
        <w:pStyle w:val="Caption"/>
      </w:pPr>
      <w:bookmarkStart w:id="9" w:name="_Toc85710809"/>
      <w:r>
        <w:t xml:space="preserve">Figure </w:t>
      </w:r>
      <w:r w:rsidR="00A62DFF">
        <w:fldChar w:fldCharType="begin"/>
      </w:r>
      <w:r w:rsidR="00A62DFF">
        <w:instrText xml:space="preserve"> SEQ Figure \* ARABIC </w:instrText>
      </w:r>
      <w:r w:rsidR="00A62DFF">
        <w:fldChar w:fldCharType="separate"/>
      </w:r>
      <w:r w:rsidR="00A62DFF">
        <w:rPr>
          <w:noProof/>
        </w:rPr>
        <w:t>4</w:t>
      </w:r>
      <w:r w:rsidR="00A62DFF">
        <w:rPr>
          <w:noProof/>
        </w:rPr>
        <w:fldChar w:fldCharType="end"/>
      </w:r>
      <w:r>
        <w:t xml:space="preserve"> </w:t>
      </w:r>
      <w:r w:rsidR="00A62DFF">
        <w:t>–</w:t>
      </w:r>
      <w:r>
        <w:t xml:space="preserve"> </w:t>
      </w:r>
      <w:r w:rsidR="00A62DFF">
        <w:t>Programs continues until ‘X’ is pressed</w:t>
      </w:r>
      <w:bookmarkEnd w:id="9"/>
    </w:p>
    <w:p w14:paraId="74B062C7" w14:textId="77777777" w:rsidR="008077EF" w:rsidRDefault="008077EF" w:rsidP="008077EF">
      <w:pPr>
        <w:pStyle w:val="Heading1"/>
      </w:pPr>
      <w:bookmarkStart w:id="10" w:name="_Toc85710819"/>
      <w:r>
        <w:lastRenderedPageBreak/>
        <w:t>References</w:t>
      </w:r>
      <w:bookmarkEnd w:id="10"/>
    </w:p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6"/>
      <w:footerReference w:type="default" r:id="rId17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77777777" w:rsidR="00CD2B65" w:rsidRPr="00CD2B65" w:rsidRDefault="00CD2B65" w:rsidP="00CD2B65">
    <w:pPr>
      <w:pStyle w:val="Header"/>
    </w:pPr>
    <w:r>
      <w:t>Jupiter Mining Corporation</w:t>
    </w:r>
    <w:r>
      <w:tab/>
    </w:r>
    <w:r>
      <w:tab/>
    </w:r>
    <w:r w:rsidRPr="00273709">
      <w:t>M198449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B3351"/>
    <w:rsid w:val="000B6BA5"/>
    <w:rsid w:val="000C28A1"/>
    <w:rsid w:val="000D5080"/>
    <w:rsid w:val="00122B36"/>
    <w:rsid w:val="00133417"/>
    <w:rsid w:val="00171BDC"/>
    <w:rsid w:val="00174AD4"/>
    <w:rsid w:val="001F1DCC"/>
    <w:rsid w:val="00210304"/>
    <w:rsid w:val="00245963"/>
    <w:rsid w:val="002678A1"/>
    <w:rsid w:val="00273709"/>
    <w:rsid w:val="00286E0A"/>
    <w:rsid w:val="00297A1D"/>
    <w:rsid w:val="002C7CCF"/>
    <w:rsid w:val="002E6BD8"/>
    <w:rsid w:val="0030556D"/>
    <w:rsid w:val="003235DE"/>
    <w:rsid w:val="00342B17"/>
    <w:rsid w:val="00373704"/>
    <w:rsid w:val="003A7940"/>
    <w:rsid w:val="003B155C"/>
    <w:rsid w:val="003F7587"/>
    <w:rsid w:val="0041104F"/>
    <w:rsid w:val="00415361"/>
    <w:rsid w:val="00422E2C"/>
    <w:rsid w:val="004242F8"/>
    <w:rsid w:val="0047096A"/>
    <w:rsid w:val="00481DAC"/>
    <w:rsid w:val="004C0852"/>
    <w:rsid w:val="004D7C80"/>
    <w:rsid w:val="004E6D67"/>
    <w:rsid w:val="00500717"/>
    <w:rsid w:val="00553330"/>
    <w:rsid w:val="0057705C"/>
    <w:rsid w:val="00593F5A"/>
    <w:rsid w:val="005E7EDF"/>
    <w:rsid w:val="006A5308"/>
    <w:rsid w:val="006C6FD6"/>
    <w:rsid w:val="007358BC"/>
    <w:rsid w:val="007603E3"/>
    <w:rsid w:val="007D7EF0"/>
    <w:rsid w:val="007E3407"/>
    <w:rsid w:val="007F50F8"/>
    <w:rsid w:val="008077EF"/>
    <w:rsid w:val="00872630"/>
    <w:rsid w:val="00897751"/>
    <w:rsid w:val="008A45E8"/>
    <w:rsid w:val="008A4BA8"/>
    <w:rsid w:val="009358EF"/>
    <w:rsid w:val="00963DBB"/>
    <w:rsid w:val="009774F1"/>
    <w:rsid w:val="009A2A92"/>
    <w:rsid w:val="009A419A"/>
    <w:rsid w:val="009D2C90"/>
    <w:rsid w:val="00A415B5"/>
    <w:rsid w:val="00A62DFF"/>
    <w:rsid w:val="00AB5299"/>
    <w:rsid w:val="00AC28EF"/>
    <w:rsid w:val="00AC2ED5"/>
    <w:rsid w:val="00AE22F3"/>
    <w:rsid w:val="00AF203F"/>
    <w:rsid w:val="00B02522"/>
    <w:rsid w:val="00B567C5"/>
    <w:rsid w:val="00B61107"/>
    <w:rsid w:val="00B76B7D"/>
    <w:rsid w:val="00B9089D"/>
    <w:rsid w:val="00B90A95"/>
    <w:rsid w:val="00BB53D0"/>
    <w:rsid w:val="00C22641"/>
    <w:rsid w:val="00C267AD"/>
    <w:rsid w:val="00C429FA"/>
    <w:rsid w:val="00C52B20"/>
    <w:rsid w:val="00C72F0D"/>
    <w:rsid w:val="00C74670"/>
    <w:rsid w:val="00CA0B7C"/>
    <w:rsid w:val="00CC5289"/>
    <w:rsid w:val="00CD2B65"/>
    <w:rsid w:val="00CD5689"/>
    <w:rsid w:val="00D05E5A"/>
    <w:rsid w:val="00D120B4"/>
    <w:rsid w:val="00D121F5"/>
    <w:rsid w:val="00D65632"/>
    <w:rsid w:val="00D66A0E"/>
    <w:rsid w:val="00D73ECE"/>
    <w:rsid w:val="00D750F7"/>
    <w:rsid w:val="00D946D7"/>
    <w:rsid w:val="00DC0D4B"/>
    <w:rsid w:val="00DC5643"/>
    <w:rsid w:val="00DD0D2C"/>
    <w:rsid w:val="00DE2139"/>
    <w:rsid w:val="00DE7FF8"/>
    <w:rsid w:val="00E13E2A"/>
    <w:rsid w:val="00E324E0"/>
    <w:rsid w:val="00E6677C"/>
    <w:rsid w:val="00F9702A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1C6E9-4E8E-4509-8330-4BE438331A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201</TotalTime>
  <Pages>9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43</cp:revision>
  <cp:lastPrinted>2020-07-13T13:21:00Z</cp:lastPrinted>
  <dcterms:created xsi:type="dcterms:W3CDTF">2021-08-15T04:56:00Z</dcterms:created>
  <dcterms:modified xsi:type="dcterms:W3CDTF">2021-10-21T04:13:00Z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